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6D0694" w:rsidRDefault="00581505" w:rsidP="001D63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PEAK</w:t>
      </w: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B73D3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04.03.2022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DA50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Davinić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6E32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4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Opis projekta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_Toc507815238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6E32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 w:rsidR="00953EF3">
        <w:rPr>
          <w:noProof/>
        </w:rPr>
        <w:t>5</w:t>
      </w:r>
    </w:p>
    <w:p w:rsidR="00A70277" w:rsidRPr="00AE7AE3" w:rsidRDefault="006E32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 w:rsidR="00953EF3">
        <w:rPr>
          <w:noProof/>
        </w:rPr>
        <w:t>6</w:t>
      </w:r>
    </w:p>
    <w:p w:rsidR="00A70277" w:rsidRPr="00AE7AE3" w:rsidRDefault="006E32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 w:rsidR="00953EF3">
        <w:rPr>
          <w:noProof/>
        </w:rPr>
        <w:t>6</w:t>
      </w:r>
    </w:p>
    <w:p w:rsidR="00A70277" w:rsidRPr="00AE7AE3" w:rsidRDefault="006E32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 w:rsidR="00953EF3">
        <w:rPr>
          <w:noProof/>
        </w:rPr>
        <w:t>7</w:t>
      </w:r>
    </w:p>
    <w:p w:rsidR="00A70277" w:rsidRPr="00AE7AE3" w:rsidRDefault="006E320E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9</w:t>
      </w:r>
      <w:r w:rsidR="00A70277" w:rsidRPr="002E44F0">
        <w:rPr>
          <w:noProof/>
          <w:lang w:val="sr-Latn-CS"/>
        </w:rPr>
        <w:t>.</w:t>
      </w:r>
      <w:r>
        <w:rPr>
          <w:rFonts w:ascii="Calibri" w:hAnsi="Calibri"/>
          <w:noProof/>
          <w:sz w:val="22"/>
          <w:szCs w:val="22"/>
          <w:lang w:eastAsia="en-US"/>
        </w:rPr>
        <w:t xml:space="preserve">  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 w:rsidR="00953EF3">
        <w:rPr>
          <w:noProof/>
        </w:rPr>
        <w:t>7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753DCE">
        <w:rPr>
          <w:lang w:val="sr-Latn-CS"/>
        </w:rPr>
        <w:t>zadat</w:t>
      </w:r>
      <w:r w:rsidR="006D0694">
        <w:rPr>
          <w:lang w:val="sr-Latn-CS"/>
        </w:rPr>
        <w:t xml:space="preserve">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5720FD">
        <w:rPr>
          <w:lang w:val="sr-Latn-CS"/>
        </w:rPr>
        <w:t>web aplik</w:t>
      </w:r>
      <w:r w:rsidR="00046E38">
        <w:rPr>
          <w:lang w:val="sr-Latn-CS"/>
        </w:rPr>
        <w:t>a</w:t>
      </w:r>
      <w:r w:rsidR="005720FD">
        <w:rPr>
          <w:lang w:val="sr-Latn-CS"/>
        </w:rPr>
        <w:t>cije za jednos</w:t>
      </w:r>
      <w:r w:rsidR="00C1066E">
        <w:rPr>
          <w:lang w:val="sr-Latn-CS"/>
        </w:rPr>
        <w:t>tavno i brzo informisanje za od</w:t>
      </w:r>
      <w:r w:rsidR="005720FD">
        <w:rPr>
          <w:lang w:val="sr-Latn-CS"/>
        </w:rPr>
        <w:t xml:space="preserve">govrajuće događaje za planinarenje i šetnju – </w:t>
      </w:r>
      <w:r w:rsidR="004235F0">
        <w:rPr>
          <w:lang w:val="sr-Latn-CS"/>
        </w:rPr>
        <w:t>PEAK</w:t>
      </w:r>
      <w:r w:rsidR="005720FD">
        <w:rPr>
          <w:lang w:val="sr-Latn-CS"/>
        </w:rPr>
        <w:t>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Pr="007F031C" w:rsidRDefault="00F267E3" w:rsidP="007F031C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581505" w:rsidP="00A74DEF">
            <w:pPr>
              <w:rPr>
                <w:lang w:val="sr-Latn-CS"/>
              </w:rPr>
            </w:pPr>
            <w:r w:rsidRPr="00581505">
              <w:rPr>
                <w:lang w:val="sr-Latn-CS"/>
              </w:rPr>
              <w:t>PEAK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FD7F9F" w:rsidP="00A74DEF">
            <w:pPr>
              <w:rPr>
                <w:lang w:val="sr-Latn-CS"/>
              </w:rPr>
            </w:pPr>
            <w:r w:rsidRPr="00FD7F9F">
              <w:rPr>
                <w:lang w:val="sr-Latn-CS"/>
              </w:rPr>
              <w:t>Mountain Rangers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7F031C" w:rsidRDefault="007F031C" w:rsidP="007F031C">
            <w:r>
              <w:t>Nikola Davinić, 17588, vođa tima,</w:t>
            </w:r>
          </w:p>
          <w:p w:rsidR="007F031C" w:rsidRDefault="007F031C" w:rsidP="007F031C">
            <w:r>
              <w:t>Milan Stojković, 17999,</w:t>
            </w:r>
          </w:p>
          <w:p w:rsidR="007F031C" w:rsidRDefault="007F031C" w:rsidP="007F031C">
            <w:r>
              <w:t>Anđela Đorđević, 17607,</w:t>
            </w:r>
          </w:p>
          <w:p w:rsidR="00F267E3" w:rsidRPr="00A97B47" w:rsidRDefault="007F031C" w:rsidP="007F031C">
            <w:r>
              <w:t>Mladen Antić, 17545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4D12A3" w:rsidP="00657B2E">
            <w:r>
              <w:t xml:space="preserve">To </w:t>
            </w:r>
            <w:r>
              <w:rPr>
                <w:lang w:val="sr-Latn-RS"/>
              </w:rPr>
              <w:t xml:space="preserve">što </w:t>
            </w:r>
            <w:r w:rsidR="003E7D6E">
              <w:t>og</w:t>
            </w:r>
            <w:r w:rsidR="00657B2E">
              <w:t>roman broj ljudi ne može da se adekvatno</w:t>
            </w:r>
            <w:r w:rsidR="003E7D6E">
              <w:t xml:space="preserve"> informiše o događajima koji se organizuju i njihovim lokacijama.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E7D6E" w:rsidP="004D12A3">
            <w:r>
              <w:t>Sve ljude koji vole prirodu</w:t>
            </w:r>
            <w:r w:rsidR="006D0E6B">
              <w:t xml:space="preserve"> i boravak u prirodu i sport</w:t>
            </w:r>
            <w:r w:rsidR="004D12A3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E7D6E" w:rsidP="00AB1DE2">
            <w:r>
              <w:t>Neinformisanost ljudi o raznim zanimljivim događajima.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8A00D4" w:rsidP="00A90F57">
            <w:r>
              <w:t>Omogućiti</w:t>
            </w:r>
            <w:r w:rsidR="003E7D6E">
              <w:t xml:space="preserve"> svim ljudima da </w:t>
            </w:r>
            <w:r w:rsidR="00201793">
              <w:t xml:space="preserve">lakše dođu do informacija </w:t>
            </w:r>
            <w:r w:rsidR="00C1066E">
              <w:t>o</w:t>
            </w:r>
            <w:r w:rsidR="00201793">
              <w:t xml:space="preserve"> </w:t>
            </w:r>
            <w:r w:rsidR="00C1066E">
              <w:t>doga</w:t>
            </w:r>
            <w:r w:rsidR="00C1066E">
              <w:rPr>
                <w:lang w:val="sr-Latn-RS"/>
              </w:rPr>
              <w:t>đajima</w:t>
            </w:r>
            <w:r w:rsidR="00201793">
              <w:t xml:space="preserve"> </w:t>
            </w:r>
            <w:r w:rsidR="00594FA5">
              <w:t xml:space="preserve">u vezi planinarenja </w:t>
            </w:r>
            <w:r w:rsidR="00201793">
              <w:t>kako bi mogli da lepše planiraju svoje vreme.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01793" w:rsidP="00AB1DE2">
            <w:r>
              <w:t>Planinarima, kao i svim ostalim ljudima koji vole prirodu</w:t>
            </w:r>
            <w:r w:rsidR="00655F9D">
              <w:t xml:space="preserve"> i sport</w:t>
            </w:r>
            <w:r>
              <w:t>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73569" w:rsidP="00E32AAC">
            <w:r>
              <w:t xml:space="preserve">Će moći da pretražuju mesta za planinarenje, imati mogućnost da dodaju neke nove lokacije, organizovati događaje ili </w:t>
            </w:r>
            <w:r w:rsidR="00E32AAC">
              <w:t>iskazati</w:t>
            </w:r>
            <w:r>
              <w:t xml:space="preserve"> interesovanje za neke postojeće.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1855EC" w:rsidP="00AB1DE2">
            <w:r>
              <w:t>Web</w:t>
            </w:r>
            <w:r w:rsidR="00A73569">
              <w:t xml:space="preserve"> aplikacija.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Default="00A73569" w:rsidP="00A73569">
            <w:r>
              <w:t>-Omogućava informisanje o događajima koji imaju ili malu ili veliku poseć</w:t>
            </w:r>
            <w:r w:rsidR="004E7562">
              <w:t>en</w:t>
            </w:r>
            <w:r>
              <w:t>ost, organizovanje novih događaja ili iskazivanje zainteresovanosti za postojeće, uvid u komentare i ocene drugih korisnika</w:t>
            </w:r>
            <w:r w:rsidR="00B26A0F">
              <w:t>, deljenje svog mišljenja sa drugima i obaveštavanje korisnika.</w:t>
            </w:r>
          </w:p>
          <w:p w:rsidR="00B26A0F" w:rsidRPr="00AB1DE2" w:rsidRDefault="00B26A0F" w:rsidP="007352B9">
            <w:r>
              <w:t xml:space="preserve">-Omogućava odobravanje nekih novih događaja, njihovo odbacivanje od strane </w:t>
            </w:r>
            <w:r w:rsidR="007352B9">
              <w:t>admini</w:t>
            </w:r>
            <w:r w:rsidR="007352B9">
              <w:rPr>
                <w:lang w:val="sr-Latn-RS"/>
              </w:rPr>
              <w:t>stratora</w:t>
            </w:r>
            <w:r w:rsidR="007817DA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2078EC" w:rsidP="002078EC">
            <w:r>
              <w:t>Ostalih ap</w:t>
            </w:r>
            <w:r w:rsidR="006A09B7">
              <w:t>likacija</w:t>
            </w:r>
            <w:r w:rsidR="00AD3A5B">
              <w:t xml:space="preserve"> kod kojih ne</w:t>
            </w:r>
            <w:r w:rsidR="006A09B7">
              <w:t xml:space="preserve"> postoji mogućnost</w:t>
            </w:r>
            <w:r>
              <w:t xml:space="preserve"> pregledavanja manje posećenih događaja i informisanje ljudi o njima, obaveštavanja o događajima koji se organizuju, kao i dobijanje predloga za odlazak na događaj.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7436D5" w:rsidP="00AB1DE2">
            <w:r>
              <w:t>Omogućiti obaveštavanje korisnika o aktuelnim</w:t>
            </w:r>
            <w:r w:rsidR="004F6D3B">
              <w:t xml:space="preserve"> i manje posećenim</w:t>
            </w:r>
            <w:r>
              <w:t xml:space="preserve"> događajima i mestima, kao i lako informisanje i nalaženje željene destina</w:t>
            </w:r>
            <w:r w:rsidR="009F4FF2">
              <w:t>cije za planinarenje.</w:t>
            </w:r>
            <w:r w:rsidR="00AB1DE2" w:rsidRPr="00AB1DE2">
              <w:t xml:space="preserve"> 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t>Opis projekta</w:t>
      </w:r>
      <w:bookmarkEnd w:id="4"/>
    </w:p>
    <w:p w:rsidR="00846020" w:rsidRDefault="00846020" w:rsidP="00D96EF7">
      <w:pPr>
        <w:pStyle w:val="BodyText"/>
        <w:rPr>
          <w:lang w:val="sr-Latn-CS"/>
        </w:rPr>
      </w:pPr>
      <w:r>
        <w:rPr>
          <w:lang w:val="sr-Latn-CS"/>
        </w:rPr>
        <w:t>Informisanje korisnika o postojećim destinacijama i događ</w:t>
      </w:r>
      <w:r w:rsidR="005B5D97">
        <w:rPr>
          <w:lang w:val="sr-Latn-CS"/>
        </w:rPr>
        <w:t>a</w:t>
      </w:r>
      <w:r>
        <w:rPr>
          <w:lang w:val="sr-Latn-CS"/>
        </w:rPr>
        <w:t xml:space="preserve">jima koji se ogranizuju na njima. </w:t>
      </w:r>
    </w:p>
    <w:p w:rsidR="00846020" w:rsidRDefault="00846020" w:rsidP="00D96EF7">
      <w:pPr>
        <w:pStyle w:val="BodyText"/>
        <w:rPr>
          <w:lang w:val="sr-Latn-CS"/>
        </w:rPr>
      </w:pPr>
      <w:r>
        <w:rPr>
          <w:lang w:val="sr-Latn-CS"/>
        </w:rPr>
        <w:t>Mogućnost prijavljivanja korisnika.</w:t>
      </w:r>
    </w:p>
    <w:p w:rsidR="00846020" w:rsidRDefault="00846020" w:rsidP="00D96EF7">
      <w:pPr>
        <w:pStyle w:val="BodyText"/>
        <w:rPr>
          <w:lang w:val="sr-Latn-CS"/>
        </w:rPr>
      </w:pPr>
      <w:r>
        <w:rPr>
          <w:lang w:val="sr-Latn-CS"/>
        </w:rPr>
        <w:t>Omogućava korisnicima dodavanje interesantnih i lepih lokacija širom svet</w:t>
      </w:r>
      <w:r w:rsidR="00B0171C">
        <w:rPr>
          <w:lang w:val="sr-Latn-CS"/>
        </w:rPr>
        <w:t>a, pronalaženje događaja, kao i ocenjivanje i davanje ličnih komentara.</w:t>
      </w:r>
    </w:p>
    <w:p w:rsidR="009F3B27" w:rsidRDefault="009F3B27" w:rsidP="00D96EF7">
      <w:pPr>
        <w:pStyle w:val="BodyText"/>
        <w:rPr>
          <w:lang w:val="sr-Latn-CS"/>
        </w:rPr>
      </w:pPr>
      <w:r>
        <w:rPr>
          <w:lang w:val="sr-Latn-CS"/>
        </w:rPr>
        <w:lastRenderedPageBreak/>
        <w:t>Omogućava korisnicima da vide rutu planinarenja na mapi.</w:t>
      </w:r>
    </w:p>
    <w:p w:rsidR="00B0171C" w:rsidRDefault="00B0171C" w:rsidP="00D96EF7">
      <w:pPr>
        <w:pStyle w:val="BodyText"/>
        <w:rPr>
          <w:lang w:val="sr-Latn-CS"/>
        </w:rPr>
      </w:pPr>
      <w:r>
        <w:rPr>
          <w:lang w:val="sr-Latn-CS"/>
        </w:rPr>
        <w:t>Dodavanje novih događaja od strane nekog planinarskog društva.</w:t>
      </w:r>
    </w:p>
    <w:p w:rsidR="00B0171C" w:rsidRPr="00A90F57" w:rsidRDefault="00B0171C" w:rsidP="00D96EF7">
      <w:pPr>
        <w:pStyle w:val="BodyText"/>
      </w:pPr>
      <w:r>
        <w:rPr>
          <w:lang w:val="sr-Latn-CS"/>
        </w:rPr>
        <w:t>Davanje preporuka korisnicima, kao i obaveštavanje korisnika o organizovanim događajima na osnovu njihovog interesovanja i spremnosti.</w:t>
      </w:r>
    </w:p>
    <w:p w:rsidR="00B0171C" w:rsidRDefault="00B0171C" w:rsidP="00D96EF7">
      <w:pPr>
        <w:pStyle w:val="BodyText"/>
        <w:rPr>
          <w:lang w:val="sr-Latn-CS"/>
        </w:rPr>
      </w:pPr>
      <w:r>
        <w:rPr>
          <w:lang w:val="sr-Latn-CS"/>
        </w:rPr>
        <w:t>Administratori su tu da proveravaju lokacije i da ih odobravaju koje korisnici dodaju.</w:t>
      </w:r>
    </w:p>
    <w:p w:rsidR="00B0171C" w:rsidRDefault="00B0171C" w:rsidP="00D96EF7">
      <w:pPr>
        <w:pStyle w:val="BodyText"/>
        <w:rPr>
          <w:lang w:val="sr-Latn-CS"/>
        </w:rPr>
      </w:pPr>
      <w:r>
        <w:rPr>
          <w:lang w:val="sr-Latn-CS"/>
        </w:rPr>
        <w:t>Čuvamo podatke o korisnicima, planinarskim društvima, događajima i lokacijama.</w:t>
      </w:r>
    </w:p>
    <w:p w:rsidR="005B2ECD" w:rsidRDefault="005B2ECD" w:rsidP="00D96EF7">
      <w:pPr>
        <w:pStyle w:val="BodyText"/>
        <w:rPr>
          <w:lang w:val="sr-Latn-CS"/>
        </w:rPr>
      </w:pP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CA023A" w:rsidRDefault="00CA023A" w:rsidP="006050C1">
      <w:pPr>
        <w:pStyle w:val="BodyText"/>
        <w:rPr>
          <w:lang w:val="sr-Latn-CS"/>
        </w:rPr>
      </w:pPr>
      <w:bookmarkStart w:id="6" w:name="_Toc507815240"/>
      <w:r>
        <w:rPr>
          <w:lang w:val="sr-Latn-CS"/>
        </w:rPr>
        <w:t>Dobro pozna</w:t>
      </w:r>
      <w:r w:rsidR="00A24A2E">
        <w:rPr>
          <w:lang w:val="sr-Latn-CS"/>
        </w:rPr>
        <w:t>vanje objektno-</w:t>
      </w:r>
      <w:r>
        <w:rPr>
          <w:lang w:val="sr-Latn-CS"/>
        </w:rPr>
        <w:t>orijentisanog programiranja.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Rad sa bazama podataka.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Iskustvo sa razvojem web sajtova uz pomoć HTML-a, CSS-a i JavaScript-a.</w:t>
      </w:r>
    </w:p>
    <w:p w:rsidR="00400368" w:rsidRDefault="00565E3D" w:rsidP="00CA023A">
      <w:pPr>
        <w:pStyle w:val="BodyText"/>
        <w:rPr>
          <w:lang w:val="sr-Latn-CS"/>
        </w:rPr>
      </w:pPr>
      <w:r>
        <w:rPr>
          <w:lang w:val="sr-Latn-CS"/>
        </w:rPr>
        <w:t>Iskustvo sa radom u ASP.NET</w:t>
      </w:r>
      <w:r w:rsidR="00400368">
        <w:rPr>
          <w:lang w:val="sr-Latn-CS"/>
        </w:rPr>
        <w:t xml:space="preserve"> za izradu backend dela web aplikacije.</w:t>
      </w:r>
    </w:p>
    <w:p w:rsidR="00CA023A" w:rsidRDefault="00CA023A" w:rsidP="00CA023A">
      <w:pPr>
        <w:pStyle w:val="BodyText"/>
        <w:rPr>
          <w:lang w:val="sr-Latn-CS"/>
        </w:rPr>
      </w:pP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Nikola Davinić: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 xml:space="preserve">Iskustvo u </w:t>
      </w:r>
      <w:r w:rsidR="005E0D77">
        <w:rPr>
          <w:lang w:val="sr-Latn-CS"/>
        </w:rPr>
        <w:t>rukovođenju</w:t>
      </w:r>
      <w:r>
        <w:rPr>
          <w:lang w:val="sr-Latn-CS"/>
        </w:rPr>
        <w:t xml:space="preserve"> tima.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Iskustvo u timskom radu.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Dob</w:t>
      </w:r>
      <w:r w:rsidR="00920D81">
        <w:rPr>
          <w:lang w:val="sr-Latn-CS"/>
        </w:rPr>
        <w:t xml:space="preserve">ro poznavanje </w:t>
      </w:r>
      <w:r w:rsidR="00F5372F">
        <w:rPr>
          <w:lang w:val="sr-Latn-CS"/>
        </w:rPr>
        <w:t>objektno-</w:t>
      </w:r>
      <w:r>
        <w:rPr>
          <w:lang w:val="sr-Latn-CS"/>
        </w:rPr>
        <w:t>orijentisanih jezika.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Rad sa web sajtovima.</w:t>
      </w:r>
    </w:p>
    <w:p w:rsidR="00CA023A" w:rsidRDefault="00CA023A" w:rsidP="00CA023A">
      <w:pPr>
        <w:pStyle w:val="BodyText"/>
        <w:rPr>
          <w:lang w:val="sr-Latn-CS"/>
        </w:rPr>
      </w:pP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Milan Stojković: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Iskustvo u radu sa bazama podataka.</w:t>
      </w:r>
    </w:p>
    <w:p w:rsidR="00CA023A" w:rsidRDefault="00CA023A" w:rsidP="00DE0651">
      <w:pPr>
        <w:pStyle w:val="BodyText"/>
        <w:rPr>
          <w:lang w:val="sr-Latn-CS"/>
        </w:rPr>
      </w:pPr>
      <w:r>
        <w:rPr>
          <w:lang w:val="sr-Latn-CS"/>
        </w:rPr>
        <w:t>Iskustvo u timskom radu.</w:t>
      </w:r>
    </w:p>
    <w:p w:rsidR="00DE0651" w:rsidRDefault="00DE0651" w:rsidP="00DE0651">
      <w:pPr>
        <w:pStyle w:val="BodyText"/>
        <w:rPr>
          <w:lang w:val="sr-Latn-CS"/>
        </w:rPr>
      </w:pPr>
      <w:r>
        <w:rPr>
          <w:lang w:val="sr-Latn-CS"/>
        </w:rPr>
        <w:t>Dobro poznavanje .NET Framework-a.</w:t>
      </w:r>
    </w:p>
    <w:p w:rsidR="00CA023A" w:rsidRDefault="00CA023A" w:rsidP="00CA023A">
      <w:pPr>
        <w:pStyle w:val="BodyText"/>
        <w:rPr>
          <w:lang w:val="sr-Latn-CS"/>
        </w:rPr>
      </w:pP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Anđela Đorđević: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Dobar dizajner.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Iskustvo sa razvojem web sajtova.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Iskustvo u radu sa bazama podataka.</w:t>
      </w:r>
    </w:p>
    <w:p w:rsidR="00CA023A" w:rsidRDefault="00CA023A" w:rsidP="00CA023A">
      <w:pPr>
        <w:pStyle w:val="BodyText"/>
        <w:rPr>
          <w:lang w:val="sr-Latn-CS"/>
        </w:rPr>
      </w:pPr>
    </w:p>
    <w:p w:rsidR="00CA023A" w:rsidRDefault="00CA023A" w:rsidP="00DE0651">
      <w:pPr>
        <w:pStyle w:val="BodyText"/>
        <w:rPr>
          <w:lang w:val="sr-Latn-CS"/>
        </w:rPr>
      </w:pPr>
      <w:r>
        <w:rPr>
          <w:lang w:val="sr-Latn-CS"/>
        </w:rPr>
        <w:t>Mladen Antić:</w:t>
      </w:r>
    </w:p>
    <w:p w:rsidR="00DE0651" w:rsidRDefault="00DE0651" w:rsidP="00DE0651">
      <w:pPr>
        <w:pStyle w:val="BodyText"/>
        <w:rPr>
          <w:lang w:val="sr-Latn-CS"/>
        </w:rPr>
      </w:pPr>
      <w:r>
        <w:rPr>
          <w:lang w:val="sr-Latn-CS"/>
        </w:rPr>
        <w:t>Dobar dizajner.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Iskustvo u timskom radu.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Solidno poznavanje programskog jezika C#.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Vešt u rešavanju problema.</w:t>
      </w:r>
    </w:p>
    <w:p w:rsidR="00CA023A" w:rsidRPr="00D96EF7" w:rsidRDefault="00CA023A" w:rsidP="00CA023A">
      <w:pPr>
        <w:pStyle w:val="BodyText"/>
        <w:rPr>
          <w:lang w:val="sr-Latn-CS"/>
        </w:rPr>
      </w:pP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lastRenderedPageBreak/>
        <w:t>Rizici:</w:t>
      </w:r>
    </w:p>
    <w:p w:rsidR="00CA023A" w:rsidRDefault="00CA023A" w:rsidP="00CA023A">
      <w:pPr>
        <w:pStyle w:val="BodyText"/>
        <w:rPr>
          <w:lang w:val="sr-Latn-CS"/>
        </w:rPr>
      </w:pPr>
      <w:r>
        <w:rPr>
          <w:lang w:val="sr-Latn-CS"/>
        </w:rPr>
        <w:t>Nedovoljno</w:t>
      </w:r>
      <w:r w:rsidR="00834594">
        <w:rPr>
          <w:lang w:val="sr-Latn-CS"/>
        </w:rPr>
        <w:t xml:space="preserve"> </w:t>
      </w:r>
      <w:r>
        <w:rPr>
          <w:lang w:val="sr-Latn-CS"/>
        </w:rPr>
        <w:t>iskustvo č</w:t>
      </w:r>
      <w:r w:rsidR="006050C1">
        <w:rPr>
          <w:lang w:val="sr-Latn-CS"/>
        </w:rPr>
        <w:t>lanova tima u radu sa React-om.</w:t>
      </w:r>
    </w:p>
    <w:p w:rsidR="005A054F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6"/>
    </w:p>
    <w:p w:rsidR="00AB71F2" w:rsidRPr="00D96EF7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Unapređenje postojećeg sistema koji svakodnevno koristimo.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Ciljevi članova: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 xml:space="preserve">Nikola Davinić: 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Sticanje novih nivoa znanja</w:t>
      </w:r>
      <w:r>
        <w:rPr>
          <w:lang w:val="sr-Latn-RS"/>
        </w:rPr>
        <w:t>,</w:t>
      </w:r>
      <w:r>
        <w:rPr>
          <w:lang w:val="sr-Cyrl-RS"/>
        </w:rPr>
        <w:t xml:space="preserve"> </w:t>
      </w:r>
      <w:r>
        <w:rPr>
          <w:lang w:val="sr-Latn-CS"/>
        </w:rPr>
        <w:t>veština, iskustva u timskom radu, kao i uspešna izrada projekta.</w:t>
      </w:r>
    </w:p>
    <w:p w:rsidR="00AB71F2" w:rsidRDefault="00AB71F2" w:rsidP="00AB71F2">
      <w:pPr>
        <w:pStyle w:val="BodyText"/>
        <w:rPr>
          <w:lang w:val="sr-Cyrl-RS"/>
        </w:rPr>
      </w:pP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 xml:space="preserve">Milan Stojković: </w:t>
      </w:r>
    </w:p>
    <w:p w:rsidR="00AB71F2" w:rsidRDefault="00F2143E" w:rsidP="00AB71F2">
      <w:pPr>
        <w:pStyle w:val="BodyText"/>
        <w:rPr>
          <w:lang w:val="sr-Latn-RS"/>
        </w:rPr>
      </w:pPr>
      <w:r>
        <w:rPr>
          <w:lang w:val="sr-Latn-RS"/>
        </w:rPr>
        <w:t>Primena stečenog znanja i uspešna realizacija projekta.</w:t>
      </w:r>
    </w:p>
    <w:p w:rsidR="00AB71F2" w:rsidRPr="00ED6149" w:rsidRDefault="00AB71F2" w:rsidP="00AB71F2">
      <w:pPr>
        <w:pStyle w:val="BodyText"/>
        <w:rPr>
          <w:lang w:val="sr-Latn-RS"/>
        </w:rPr>
      </w:pPr>
    </w:p>
    <w:p w:rsidR="00AB71F2" w:rsidRPr="00720F4B" w:rsidRDefault="00AB71F2" w:rsidP="00AB71F2">
      <w:pPr>
        <w:pStyle w:val="BodyText"/>
        <w:rPr>
          <w:lang w:val="sr-Cyrl-RS"/>
        </w:rPr>
      </w:pPr>
      <w:r>
        <w:rPr>
          <w:lang w:val="sr-Latn-CS"/>
        </w:rPr>
        <w:t>Anđela Đorđević</w:t>
      </w:r>
      <w:r>
        <w:rPr>
          <w:lang w:val="sr-Cyrl-RS"/>
        </w:rPr>
        <w:t>:</w:t>
      </w:r>
    </w:p>
    <w:p w:rsidR="00AB71F2" w:rsidRDefault="00AB71F2" w:rsidP="00AB71F2">
      <w:pPr>
        <w:pStyle w:val="BodyText"/>
        <w:rPr>
          <w:lang w:val="sr-Latn-RS"/>
        </w:rPr>
      </w:pPr>
      <w:r>
        <w:rPr>
          <w:lang w:val="sr-Latn-RS"/>
        </w:rPr>
        <w:t>Sticanje novih znanja u oblasti projektovanja softvera, baza podataka i rada sa novim tehnologijama.</w:t>
      </w:r>
    </w:p>
    <w:p w:rsidR="00AB71F2" w:rsidRPr="00ED6149" w:rsidRDefault="00AB71F2" w:rsidP="00AB71F2">
      <w:pPr>
        <w:pStyle w:val="BodyText"/>
        <w:rPr>
          <w:lang w:val="sr-Latn-RS"/>
        </w:rPr>
      </w:pPr>
    </w:p>
    <w:p w:rsidR="00AB71F2" w:rsidRPr="00D07E8E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 xml:space="preserve">Mladen Antić: </w:t>
      </w:r>
    </w:p>
    <w:p w:rsidR="00AB71F2" w:rsidRPr="00D96EF7" w:rsidRDefault="00AB71F2" w:rsidP="00AB71F2">
      <w:pPr>
        <w:pStyle w:val="BodyText"/>
        <w:rPr>
          <w:lang w:val="sr-Latn-CS"/>
        </w:rPr>
      </w:pPr>
      <w:r>
        <w:rPr>
          <w:lang w:val="sr-Latn-RS"/>
        </w:rPr>
        <w:t>S</w:t>
      </w:r>
      <w:r>
        <w:rPr>
          <w:lang w:val="sr-Latn-CS"/>
        </w:rPr>
        <w:t>ticanje iskustva rada u timu i znanja u radu sa novim tehnologijama.</w:t>
      </w:r>
    </w:p>
    <w:p w:rsidR="00AB71F2" w:rsidRDefault="00AB71F2" w:rsidP="00AB71F2">
      <w:pPr>
        <w:pStyle w:val="BodyText"/>
        <w:rPr>
          <w:lang w:val="sr-Latn-RS"/>
        </w:rPr>
      </w:pPr>
    </w:p>
    <w:p w:rsidR="00AB71F2" w:rsidRPr="00D07E8E" w:rsidRDefault="00AB71F2" w:rsidP="00AB71F2">
      <w:pPr>
        <w:pStyle w:val="BodyText"/>
        <w:rPr>
          <w:lang w:val="sr-Latn-RS"/>
        </w:rPr>
      </w:pP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Osobine članova: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Nikola Davinić:</w:t>
      </w:r>
      <w:r w:rsidRPr="00A17014">
        <w:rPr>
          <w:lang w:val="sr-Latn-CS"/>
        </w:rPr>
        <w:t xml:space="preserve"> 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Ličnost motivisana komunikacijom.</w:t>
      </w:r>
    </w:p>
    <w:p w:rsidR="00AB71F2" w:rsidRDefault="00AB71F2" w:rsidP="00254352">
      <w:pPr>
        <w:pStyle w:val="BodyText"/>
        <w:ind w:left="0"/>
        <w:rPr>
          <w:lang w:val="sr-Latn-CS"/>
        </w:rPr>
      </w:pP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Milan Stojković: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Ličnost motivisana zadatkom.</w:t>
      </w:r>
    </w:p>
    <w:p w:rsidR="00AB71F2" w:rsidRDefault="00AB71F2" w:rsidP="00AB71F2">
      <w:pPr>
        <w:pStyle w:val="BodyText"/>
        <w:rPr>
          <w:lang w:val="sr-Latn-CS"/>
        </w:rPr>
      </w:pP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Anđela Đorđević: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Ličnost motivisana zadatkom.</w:t>
      </w:r>
    </w:p>
    <w:p w:rsidR="00AB71F2" w:rsidRDefault="00AB71F2" w:rsidP="00AB71F2">
      <w:pPr>
        <w:pStyle w:val="BodyText"/>
        <w:rPr>
          <w:lang w:val="sr-Latn-CS"/>
        </w:rPr>
      </w:pP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 xml:space="preserve">Mladen Antić: </w:t>
      </w:r>
    </w:p>
    <w:p w:rsidR="00AB71F2" w:rsidRDefault="00AB71F2" w:rsidP="00AB71F2">
      <w:pPr>
        <w:pStyle w:val="BodyText"/>
        <w:rPr>
          <w:lang w:val="sr-Latn-CS"/>
        </w:rPr>
      </w:pPr>
      <w:r>
        <w:rPr>
          <w:lang w:val="sr-Latn-CS"/>
        </w:rPr>
        <w:t>Ličnost koja se sama motiviše.</w:t>
      </w:r>
    </w:p>
    <w:p w:rsidR="00AB71F2" w:rsidRPr="00AB71F2" w:rsidRDefault="00AB71F2" w:rsidP="00AB71F2">
      <w:pPr>
        <w:ind w:left="720"/>
        <w:rPr>
          <w:lang w:val="sr-Latn-CS"/>
        </w:rPr>
      </w:pP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  <w:r w:rsidR="00AB71F2">
        <w:rPr>
          <w:lang w:val="sr-Latn-CS"/>
        </w:rPr>
        <w:t>: Nikola Davini</w:t>
      </w:r>
      <w:r w:rsidR="00AB71F2">
        <w:rPr>
          <w:lang w:val="sr-Latn-RS"/>
        </w:rPr>
        <w:t>ć</w:t>
      </w:r>
    </w:p>
    <w:p w:rsidR="00AB71F2" w:rsidRDefault="00AB71F2" w:rsidP="00AB71F2">
      <w:pPr>
        <w:pStyle w:val="BodyText"/>
        <w:rPr>
          <w:lang w:val="sr-Latn-RS"/>
        </w:rPr>
      </w:pPr>
      <w:bookmarkStart w:id="8" w:name="_Toc507815242"/>
      <w:r>
        <w:rPr>
          <w:lang w:val="sr-Latn-RS"/>
        </w:rPr>
        <w:t>Kriterijumi za izbor: odgovornost, upornost, motivisanost, komunikativnost i kooperativnost.</w:t>
      </w:r>
    </w:p>
    <w:p w:rsidR="00AB71F2" w:rsidRPr="003A369F" w:rsidRDefault="00AB71F2" w:rsidP="00AB71F2">
      <w:pPr>
        <w:pStyle w:val="BodyText"/>
      </w:pPr>
      <w:r>
        <w:t>Vo</w:t>
      </w:r>
      <w:r>
        <w:rPr>
          <w:lang w:val="sr-Latn-CS"/>
        </w:rPr>
        <w:t xml:space="preserve">đu tima smo izabrali </w:t>
      </w:r>
      <w:proofErr w:type="gramStart"/>
      <w:r>
        <w:rPr>
          <w:lang w:val="sr-Latn-CS"/>
        </w:rPr>
        <w:t>na</w:t>
      </w:r>
      <w:proofErr w:type="gramEnd"/>
      <w:r>
        <w:rPr>
          <w:lang w:val="sr-Latn-CS"/>
        </w:rPr>
        <w:t xml:space="preserve"> osnovu toga što je odabrao temu projekta, okupio članove tima i poseduje gore navede karakteristike.</w:t>
      </w:r>
    </w:p>
    <w:p w:rsidR="00995C29" w:rsidRPr="006F61C6" w:rsidRDefault="00D62E1E" w:rsidP="00995C29">
      <w:pPr>
        <w:pStyle w:val="Heading1"/>
        <w:rPr>
          <w:lang w:val="sr-Latn-CS"/>
        </w:rPr>
      </w:pPr>
      <w:r>
        <w:rPr>
          <w:lang w:val="sr-Latn-CS"/>
        </w:rPr>
        <w:lastRenderedPageBreak/>
        <w:t>Komunikacija</w:t>
      </w:r>
      <w:bookmarkEnd w:id="8"/>
    </w:p>
    <w:p w:rsidR="00AB516B" w:rsidRDefault="00AB516B" w:rsidP="00AB516B">
      <w:pPr>
        <w:pStyle w:val="BodyText"/>
        <w:rPr>
          <w:lang w:val="sr-Latn-CS"/>
        </w:rPr>
      </w:pPr>
      <w:bookmarkStart w:id="9" w:name="_Toc507815243"/>
      <w:r>
        <w:rPr>
          <w:lang w:val="sr-Latn-CS"/>
        </w:rPr>
        <w:t>Članovi tima za k</w:t>
      </w:r>
      <w:r w:rsidR="00254352">
        <w:rPr>
          <w:lang w:val="sr-Latn-CS"/>
        </w:rPr>
        <w:t>omunikaciju koriste: Microsoft T</w:t>
      </w:r>
      <w:r>
        <w:rPr>
          <w:lang w:val="sr-Latn-CS"/>
        </w:rPr>
        <w:t>eams tim i</w:t>
      </w:r>
      <w:r w:rsidR="003435B2">
        <w:rPr>
          <w:lang w:val="sr-Latn-CS"/>
        </w:rPr>
        <w:t xml:space="preserve"> V</w:t>
      </w:r>
      <w:r>
        <w:rPr>
          <w:lang w:val="sr-Latn-CS"/>
        </w:rPr>
        <w:t>iber grupu.</w:t>
      </w:r>
    </w:p>
    <w:p w:rsidR="00AB516B" w:rsidRDefault="00AB516B" w:rsidP="00AB516B">
      <w:pPr>
        <w:pStyle w:val="BodyText"/>
        <w:rPr>
          <w:lang w:val="sr-Latn-CS"/>
        </w:rPr>
      </w:pPr>
      <w:r>
        <w:rPr>
          <w:lang w:val="sr-Latn-CS"/>
        </w:rPr>
        <w:t>Sast</w:t>
      </w:r>
      <w:r w:rsidR="00254352">
        <w:rPr>
          <w:lang w:val="sr-Latn-CS"/>
        </w:rPr>
        <w:t>anke održavamo preko Microsoft T</w:t>
      </w:r>
      <w:r>
        <w:rPr>
          <w:lang w:val="sr-Latn-CS"/>
        </w:rPr>
        <w:t>eams-a i uživo.</w:t>
      </w:r>
      <w:r w:rsidRPr="00995C29">
        <w:rPr>
          <w:lang w:val="sr-Latn-CS"/>
        </w:rPr>
        <w:t xml:space="preserve"> </w:t>
      </w:r>
    </w:p>
    <w:p w:rsidR="00AB516B" w:rsidRDefault="00AB516B" w:rsidP="00AB516B">
      <w:pPr>
        <w:pStyle w:val="BodyText"/>
        <w:rPr>
          <w:lang w:val="sr-Latn-CS"/>
        </w:rPr>
      </w:pPr>
      <w:r>
        <w:rPr>
          <w:lang w:val="sr-Latn-CS"/>
        </w:rPr>
        <w:t>Za vođenje evidencije o odlukama u toku izrade projekta i razmenu podataka članovi tima koriste Trello.</w:t>
      </w:r>
    </w:p>
    <w:p w:rsidR="00835400" w:rsidRPr="006F61C6" w:rsidRDefault="00835400" w:rsidP="00835400">
      <w:pPr>
        <w:pStyle w:val="Heading1"/>
        <w:rPr>
          <w:lang w:val="sr-Latn-CS"/>
        </w:rPr>
      </w:pPr>
      <w:r>
        <w:rPr>
          <w:lang w:val="sr-Latn-CS"/>
        </w:rPr>
        <w:t>Planiranje vremena</w:t>
      </w:r>
      <w:bookmarkEnd w:id="9"/>
    </w:p>
    <w:p w:rsidR="00AB516B" w:rsidRDefault="00AB516B" w:rsidP="00AB516B">
      <w:pPr>
        <w:pStyle w:val="BodyText"/>
        <w:rPr>
          <w:lang w:val="sr-Latn-CS"/>
        </w:rPr>
      </w:pPr>
      <w:r>
        <w:rPr>
          <w:lang w:val="sr-Latn-CS"/>
        </w:rPr>
        <w:t xml:space="preserve">Prosečan nedeljni broj sati rada na izradi projekta za pojedinca je 10h, a za timski rad 2h. </w:t>
      </w:r>
    </w:p>
    <w:p w:rsidR="00AB516B" w:rsidRPr="00D96EF7" w:rsidRDefault="00AB516B" w:rsidP="00AB516B">
      <w:pPr>
        <w:pStyle w:val="BodyText"/>
        <w:rPr>
          <w:lang w:val="sr-Latn-CS"/>
        </w:rPr>
      </w:pPr>
      <w:r>
        <w:rPr>
          <w:lang w:val="sr-Latn-RS"/>
        </w:rPr>
        <w:t>Svako od članova će u proseku biti odsutan 5-10 dana.</w:t>
      </w:r>
    </w:p>
    <w:p w:rsidR="00AB516B" w:rsidRDefault="00AB516B" w:rsidP="00AB516B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projekta: 130h po članu tima.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8E" w:rsidRDefault="002F168E">
      <w:r>
        <w:separator/>
      </w:r>
    </w:p>
  </w:endnote>
  <w:endnote w:type="continuationSeparator" w:id="0">
    <w:p w:rsidR="002F168E" w:rsidRDefault="002F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953EF3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53EF3">
            <w:rPr>
              <w:lang w:val="sr-Latn-CS"/>
            </w:rPr>
            <w:t>Mountain Rangers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953EF3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17F85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17F85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8E" w:rsidRDefault="002F168E">
      <w:r>
        <w:separator/>
      </w:r>
    </w:p>
  </w:footnote>
  <w:footnote w:type="continuationSeparator" w:id="0">
    <w:p w:rsidR="002F168E" w:rsidRDefault="002F1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5A2190" w:rsidRDefault="00FD7F9F">
    <w:pPr>
      <w:pBdr>
        <w:bottom w:val="single" w:sz="6" w:space="1" w:color="auto"/>
      </w:pBdr>
      <w:jc w:val="right"/>
      <w:rPr>
        <w:rFonts w:ascii="Arial" w:hAnsi="Arial"/>
        <w:b/>
        <w:color w:val="A6A6A6"/>
        <w:sz w:val="36"/>
        <w:lang w:val="sr-Latn-CS"/>
      </w:rPr>
    </w:pPr>
    <w:r w:rsidRPr="005A2190">
      <w:rPr>
        <w:rFonts w:ascii="Arial" w:hAnsi="Arial"/>
        <w:b/>
        <w:color w:val="A6A6A6"/>
        <w:sz w:val="36"/>
      </w:rPr>
      <w:t>Mou</w:t>
    </w:r>
    <w:r w:rsidR="00DE2DA2">
      <w:rPr>
        <w:rFonts w:ascii="Arial" w:hAnsi="Arial"/>
        <w:b/>
        <w:color w:val="A6A6A6"/>
        <w:sz w:val="36"/>
      </w:rPr>
      <w:t>n</w:t>
    </w:r>
    <w:r w:rsidRPr="005A2190">
      <w:rPr>
        <w:rFonts w:ascii="Arial" w:hAnsi="Arial"/>
        <w:b/>
        <w:color w:val="A6A6A6"/>
        <w:sz w:val="36"/>
      </w:rPr>
      <w:t>ta</w:t>
    </w:r>
    <w:r w:rsidR="00DE2DA2">
      <w:rPr>
        <w:rFonts w:ascii="Arial" w:hAnsi="Arial"/>
        <w:b/>
        <w:color w:val="A6A6A6"/>
        <w:sz w:val="36"/>
      </w:rPr>
      <w:t>in</w:t>
    </w:r>
    <w:r w:rsidRPr="005A2190">
      <w:rPr>
        <w:rFonts w:ascii="Arial" w:hAnsi="Arial"/>
        <w:b/>
        <w:color w:val="A6A6A6"/>
        <w:sz w:val="36"/>
      </w:rPr>
      <w:t xml:space="preserve"> Rangers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992EE5">
          <w:pPr>
            <w:rPr>
              <w:lang w:val="sr-Latn-CS"/>
            </w:rPr>
          </w:pPr>
          <w:r>
            <w:rPr>
              <w:lang w:val="sr-Latn-CS"/>
            </w:rPr>
            <w:t>PEAK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62690">
            <w:rPr>
              <w:lang w:val="sr-Latn-CS"/>
            </w:rPr>
            <w:t>04.03</w:t>
          </w:r>
          <w:r w:rsidR="006F61C6" w:rsidRPr="006D0694">
            <w:rPr>
              <w:lang w:val="sr-Latn-CS"/>
            </w:rPr>
            <w:t>.20</w:t>
          </w:r>
          <w:r w:rsidR="00962690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992EE5" w:rsidP="00992EE5">
          <w:pPr>
            <w:rPr>
              <w:lang w:val="sr-Latn-CS"/>
            </w:rPr>
          </w:pPr>
          <w:r>
            <w:rPr>
              <w:lang w:val="sr-Latn-CS"/>
            </w:rPr>
            <w:t>Mountain Rangers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PEAK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46E38"/>
    <w:rsid w:val="00065E9D"/>
    <w:rsid w:val="000F5EE8"/>
    <w:rsid w:val="00103833"/>
    <w:rsid w:val="00105FB4"/>
    <w:rsid w:val="00151CDF"/>
    <w:rsid w:val="00157DAE"/>
    <w:rsid w:val="001855EC"/>
    <w:rsid w:val="001D6377"/>
    <w:rsid w:val="001E4E21"/>
    <w:rsid w:val="001F6798"/>
    <w:rsid w:val="00201793"/>
    <w:rsid w:val="002078EC"/>
    <w:rsid w:val="00210E17"/>
    <w:rsid w:val="002343C5"/>
    <w:rsid w:val="0023675F"/>
    <w:rsid w:val="0024759A"/>
    <w:rsid w:val="00254352"/>
    <w:rsid w:val="00257501"/>
    <w:rsid w:val="00260B17"/>
    <w:rsid w:val="002B4765"/>
    <w:rsid w:val="002E7D91"/>
    <w:rsid w:val="002F168E"/>
    <w:rsid w:val="003312BC"/>
    <w:rsid w:val="003435B2"/>
    <w:rsid w:val="00387292"/>
    <w:rsid w:val="003A4834"/>
    <w:rsid w:val="003C6C27"/>
    <w:rsid w:val="003D5CA3"/>
    <w:rsid w:val="003E416D"/>
    <w:rsid w:val="003E7D6E"/>
    <w:rsid w:val="003F7DFE"/>
    <w:rsid w:val="00400368"/>
    <w:rsid w:val="00422B0E"/>
    <w:rsid w:val="004235F0"/>
    <w:rsid w:val="0046548E"/>
    <w:rsid w:val="0046552C"/>
    <w:rsid w:val="00490DC7"/>
    <w:rsid w:val="00495821"/>
    <w:rsid w:val="004A22E8"/>
    <w:rsid w:val="004C3C87"/>
    <w:rsid w:val="004D12A3"/>
    <w:rsid w:val="004E7562"/>
    <w:rsid w:val="004F6D3B"/>
    <w:rsid w:val="0053248E"/>
    <w:rsid w:val="005430FA"/>
    <w:rsid w:val="00555767"/>
    <w:rsid w:val="00565E3D"/>
    <w:rsid w:val="005720FD"/>
    <w:rsid w:val="00574004"/>
    <w:rsid w:val="00581505"/>
    <w:rsid w:val="00594FA5"/>
    <w:rsid w:val="005A054F"/>
    <w:rsid w:val="005A2190"/>
    <w:rsid w:val="005B2ECD"/>
    <w:rsid w:val="005B5D97"/>
    <w:rsid w:val="005D55F0"/>
    <w:rsid w:val="005E0D77"/>
    <w:rsid w:val="006050C1"/>
    <w:rsid w:val="00614EF5"/>
    <w:rsid w:val="00655F9D"/>
    <w:rsid w:val="00657B2E"/>
    <w:rsid w:val="00670936"/>
    <w:rsid w:val="006776CF"/>
    <w:rsid w:val="006A09B7"/>
    <w:rsid w:val="006D0694"/>
    <w:rsid w:val="006D0E6B"/>
    <w:rsid w:val="006D41CE"/>
    <w:rsid w:val="006E320E"/>
    <w:rsid w:val="006F61C6"/>
    <w:rsid w:val="00717F85"/>
    <w:rsid w:val="007352B9"/>
    <w:rsid w:val="007436D5"/>
    <w:rsid w:val="00753DCE"/>
    <w:rsid w:val="007817DA"/>
    <w:rsid w:val="0079148D"/>
    <w:rsid w:val="007A2854"/>
    <w:rsid w:val="007E1F8E"/>
    <w:rsid w:val="007F031C"/>
    <w:rsid w:val="0081471E"/>
    <w:rsid w:val="00834594"/>
    <w:rsid w:val="00835400"/>
    <w:rsid w:val="0084235B"/>
    <w:rsid w:val="00846020"/>
    <w:rsid w:val="00851B00"/>
    <w:rsid w:val="00870F50"/>
    <w:rsid w:val="008A00D4"/>
    <w:rsid w:val="008E29EF"/>
    <w:rsid w:val="008E3870"/>
    <w:rsid w:val="008F13A1"/>
    <w:rsid w:val="009207A8"/>
    <w:rsid w:val="00920D81"/>
    <w:rsid w:val="0093054F"/>
    <w:rsid w:val="00953EF3"/>
    <w:rsid w:val="00962690"/>
    <w:rsid w:val="00992EE5"/>
    <w:rsid w:val="00995C29"/>
    <w:rsid w:val="0099694D"/>
    <w:rsid w:val="009F3B27"/>
    <w:rsid w:val="009F4FF2"/>
    <w:rsid w:val="00A24A2E"/>
    <w:rsid w:val="00A70277"/>
    <w:rsid w:val="00A73569"/>
    <w:rsid w:val="00A74DEF"/>
    <w:rsid w:val="00A850DE"/>
    <w:rsid w:val="00A90F57"/>
    <w:rsid w:val="00A97B47"/>
    <w:rsid w:val="00AB1DE2"/>
    <w:rsid w:val="00AB516B"/>
    <w:rsid w:val="00AB71F2"/>
    <w:rsid w:val="00AC06A4"/>
    <w:rsid w:val="00AD3A5B"/>
    <w:rsid w:val="00AE7AE3"/>
    <w:rsid w:val="00B0171C"/>
    <w:rsid w:val="00B10BF0"/>
    <w:rsid w:val="00B26A0F"/>
    <w:rsid w:val="00B357AD"/>
    <w:rsid w:val="00B40827"/>
    <w:rsid w:val="00B549D9"/>
    <w:rsid w:val="00B73D3C"/>
    <w:rsid w:val="00B75D52"/>
    <w:rsid w:val="00B93575"/>
    <w:rsid w:val="00BB7AAA"/>
    <w:rsid w:val="00BD39B8"/>
    <w:rsid w:val="00C1066E"/>
    <w:rsid w:val="00C166B9"/>
    <w:rsid w:val="00C24B5D"/>
    <w:rsid w:val="00C30C23"/>
    <w:rsid w:val="00C4723D"/>
    <w:rsid w:val="00C502CA"/>
    <w:rsid w:val="00CA023A"/>
    <w:rsid w:val="00CC420E"/>
    <w:rsid w:val="00CF694C"/>
    <w:rsid w:val="00D104B9"/>
    <w:rsid w:val="00D14A6D"/>
    <w:rsid w:val="00D36260"/>
    <w:rsid w:val="00D62E1E"/>
    <w:rsid w:val="00D96EF7"/>
    <w:rsid w:val="00D97F08"/>
    <w:rsid w:val="00DA50C7"/>
    <w:rsid w:val="00DE0651"/>
    <w:rsid w:val="00DE2DA2"/>
    <w:rsid w:val="00DF310B"/>
    <w:rsid w:val="00E32AAC"/>
    <w:rsid w:val="00E464F7"/>
    <w:rsid w:val="00EA1072"/>
    <w:rsid w:val="00EB4996"/>
    <w:rsid w:val="00EC70CF"/>
    <w:rsid w:val="00EE03C5"/>
    <w:rsid w:val="00F00DB2"/>
    <w:rsid w:val="00F2143E"/>
    <w:rsid w:val="00F267E3"/>
    <w:rsid w:val="00F334DC"/>
    <w:rsid w:val="00F5372F"/>
    <w:rsid w:val="00F62203"/>
    <w:rsid w:val="00FD0ACA"/>
    <w:rsid w:val="00F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Nikola Davinic</cp:lastModifiedBy>
  <cp:revision>2</cp:revision>
  <cp:lastPrinted>1999-04-23T12:49:00Z</cp:lastPrinted>
  <dcterms:created xsi:type="dcterms:W3CDTF">2022-04-05T17:30:00Z</dcterms:created>
  <dcterms:modified xsi:type="dcterms:W3CDTF">2022-04-05T17:30:00Z</dcterms:modified>
</cp:coreProperties>
</file>